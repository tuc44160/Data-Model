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B625A" w14:textId="2A191FBE" w:rsidR="00A81676" w:rsidRDefault="00A81676" w:rsidP="00A81676">
      <w:r>
        <w:t>Data Model</w:t>
      </w:r>
    </w:p>
    <w:p w14:paraId="528C0F84" w14:textId="1BC21FC7" w:rsidR="00A04A42" w:rsidRPr="00A81676" w:rsidRDefault="00A81676" w:rsidP="00A81676">
      <w:pPr>
        <w:jc w:val="center"/>
      </w:pPr>
      <w:r>
        <w:rPr>
          <w:noProof/>
          <w:lang w:eastAsia="zh-CN"/>
        </w:rPr>
        <w:drawing>
          <wp:inline distT="0" distB="0" distL="0" distR="0" wp14:anchorId="0149DCB4" wp14:editId="127B82B7">
            <wp:extent cx="5943600" cy="711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14 at 6.50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A42" w:rsidRPr="00A81676" w:rsidSect="000D1BA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02909" w14:textId="77777777" w:rsidR="007E5C55" w:rsidRDefault="007E5C55" w:rsidP="00D17712">
      <w:r>
        <w:separator/>
      </w:r>
    </w:p>
  </w:endnote>
  <w:endnote w:type="continuationSeparator" w:id="0">
    <w:p w14:paraId="2D0CC21C" w14:textId="77777777" w:rsidR="007E5C55" w:rsidRDefault="007E5C55" w:rsidP="00D1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361E" w14:textId="77777777" w:rsidR="00D17712" w:rsidRDefault="00D17712" w:rsidP="00C33D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4CDCF7" w14:textId="77777777" w:rsidR="00D17712" w:rsidRDefault="00D17712" w:rsidP="00D177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3594"/>
      <w:gridCol w:w="1080"/>
    </w:tblGrid>
    <w:tr w:rsidR="00565BF2" w14:paraId="796E6310" w14:textId="77777777" w:rsidTr="00565BF2">
      <w:trPr>
        <w:trHeight w:hRule="exact" w:val="180"/>
        <w:jc w:val="center"/>
      </w:trPr>
      <w:tc>
        <w:tcPr>
          <w:tcW w:w="4686" w:type="dxa"/>
          <w:shd w:val="clear" w:color="auto" w:fill="D9D9D9" w:themeFill="background1" w:themeFillShade="D9"/>
          <w:tcMar>
            <w:top w:w="0" w:type="dxa"/>
            <w:bottom w:w="0" w:type="dxa"/>
          </w:tcMar>
        </w:tcPr>
        <w:p w14:paraId="32D085E2" w14:textId="77777777" w:rsidR="00565BF2" w:rsidRDefault="00565BF2" w:rsidP="0055773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gridSpan w:val="2"/>
          <w:shd w:val="clear" w:color="auto" w:fill="D9D9D9" w:themeFill="background1" w:themeFillShade="D9"/>
          <w:tcMar>
            <w:top w:w="0" w:type="dxa"/>
            <w:bottom w:w="0" w:type="dxa"/>
          </w:tcMar>
        </w:tcPr>
        <w:p w14:paraId="04ACEF8B" w14:textId="77777777" w:rsidR="00565BF2" w:rsidRDefault="00565BF2" w:rsidP="0055773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D1BAA" w14:paraId="77DA201A" w14:textId="77777777" w:rsidTr="000D1BAA">
      <w:trPr>
        <w:trHeight w:val="677"/>
        <w:jc w:val="center"/>
      </w:trPr>
      <w:sdt>
        <w:sdtPr>
          <w:rPr>
            <w:caps/>
            <w:color w:val="000000" w:themeColor="text1"/>
          </w:rPr>
          <w:alias w:val="Author"/>
          <w:tag w:val=""/>
          <w:id w:val="1534151868"/>
          <w:placeholder>
            <w:docPart w:val="ED02B5FF274ED74698370D74D428B05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8280" w:type="dxa"/>
              <w:gridSpan w:val="2"/>
              <w:shd w:val="clear" w:color="auto" w:fill="auto"/>
              <w:vAlign w:val="center"/>
            </w:tcPr>
            <w:p w14:paraId="1ADB462A" w14:textId="77777777" w:rsidR="00565BF2" w:rsidRDefault="000D1BAA" w:rsidP="00EB32F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D1BAA">
                <w:rPr>
                  <w:caps/>
                  <w:color w:val="000000" w:themeColor="text1"/>
                </w:rPr>
                <w:t>JORDAN RIGHTS, MATTHEW OXBERRY, TAEKYU KIM, YI LIN, AND JOHN TORDOFF</w:t>
              </w:r>
            </w:p>
          </w:tc>
        </w:sdtContent>
      </w:sdt>
      <w:tc>
        <w:tcPr>
          <w:tcW w:w="1080" w:type="dxa"/>
          <w:shd w:val="clear" w:color="auto" w:fill="auto"/>
          <w:vAlign w:val="center"/>
        </w:tcPr>
        <w:p w14:paraId="691F7BB8" w14:textId="77777777" w:rsidR="00565BF2" w:rsidRPr="00F86AF0" w:rsidRDefault="00565BF2" w:rsidP="0055773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</w:rPr>
          </w:pPr>
          <w:r w:rsidRPr="00F86AF0">
            <w:rPr>
              <w:caps/>
              <w:color w:val="000000" w:themeColor="text1"/>
            </w:rPr>
            <w:fldChar w:fldCharType="begin"/>
          </w:r>
          <w:r w:rsidRPr="00F86AF0">
            <w:rPr>
              <w:caps/>
              <w:color w:val="000000" w:themeColor="text1"/>
            </w:rPr>
            <w:instrText xml:space="preserve"> PAGE   \* MERGEFORMAT </w:instrText>
          </w:r>
          <w:r w:rsidRPr="00F86AF0">
            <w:rPr>
              <w:caps/>
              <w:color w:val="000000" w:themeColor="text1"/>
            </w:rPr>
            <w:fldChar w:fldCharType="separate"/>
          </w:r>
          <w:r w:rsidR="007E5C55">
            <w:rPr>
              <w:caps/>
              <w:noProof/>
              <w:color w:val="000000" w:themeColor="text1"/>
            </w:rPr>
            <w:t>1</w:t>
          </w:r>
          <w:r w:rsidRPr="00F86AF0">
            <w:rPr>
              <w:caps/>
              <w:noProof/>
              <w:color w:val="000000" w:themeColor="text1"/>
            </w:rPr>
            <w:fldChar w:fldCharType="end"/>
          </w:r>
        </w:p>
      </w:tc>
    </w:tr>
  </w:tbl>
  <w:p w14:paraId="060E729F" w14:textId="77777777" w:rsidR="00D17712" w:rsidRPr="00565BF2" w:rsidRDefault="00D17712" w:rsidP="000D1BAA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E7D5A" w14:textId="77777777" w:rsidR="007E5C55" w:rsidRDefault="007E5C55" w:rsidP="00D17712">
      <w:r>
        <w:separator/>
      </w:r>
    </w:p>
  </w:footnote>
  <w:footnote w:type="continuationSeparator" w:id="0">
    <w:p w14:paraId="200638E1" w14:textId="77777777" w:rsidR="007E5C55" w:rsidRDefault="007E5C55" w:rsidP="00D177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2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213"/>
      <w:gridCol w:w="4319"/>
    </w:tblGrid>
    <w:tr w:rsidR="00D17712" w14:paraId="26652FFB" w14:textId="77777777" w:rsidTr="00D17712">
      <w:trPr>
        <w:trHeight w:val="666"/>
        <w:jc w:val="center"/>
      </w:trPr>
      <w:sdt>
        <w:sdtPr>
          <w:rPr>
            <w:rFonts w:eastAsiaTheme="minorHAnsi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76406228E68514F8B377BE5706EB7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212" w:type="dxa"/>
              <w:shd w:val="clear" w:color="auto" w:fill="C00000"/>
              <w:vAlign w:val="center"/>
            </w:tcPr>
            <w:p w14:paraId="1DF7A2CD" w14:textId="77777777" w:rsidR="00D17712" w:rsidRPr="00D17712" w:rsidRDefault="000D1BAA" w:rsidP="000D1BAA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0D1BAA">
                <w:rPr>
                  <w:rFonts w:eastAsiaTheme="minorHAnsi"/>
                  <w:caps/>
                  <w:color w:val="FFFFFF" w:themeColor="background1"/>
                  <w:sz w:val="18"/>
                  <w:szCs w:val="18"/>
                </w:rPr>
                <w:t>COMPUTER SERVICES SECURITY VENDOR TRACKING SYSTEM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Date"/>
          <w:tag w:val=""/>
          <w:id w:val="-1996566397"/>
          <w:placeholder>
            <w:docPart w:val="B4E4A438C2F39E49A548DF697A884F5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1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319" w:type="dxa"/>
              <w:shd w:val="clear" w:color="auto" w:fill="C00000"/>
              <w:vAlign w:val="center"/>
            </w:tcPr>
            <w:p w14:paraId="402D56BC" w14:textId="2B88DE36" w:rsidR="00D17712" w:rsidRDefault="00A81676" w:rsidP="000D1BAA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</w:rPr>
                <w:t>03/14</w:t>
              </w:r>
              <w:r w:rsidR="003E170C">
                <w:rPr>
                  <w:caps/>
                  <w:color w:val="FFFFFF" w:themeColor="background1"/>
                </w:rPr>
                <w:t>/2016</w:t>
              </w:r>
            </w:p>
          </w:tc>
        </w:sdtContent>
      </w:sdt>
    </w:tr>
    <w:tr w:rsidR="00D17712" w14:paraId="090BA1BE" w14:textId="77777777" w:rsidTr="00D17712">
      <w:trPr>
        <w:trHeight w:hRule="exact" w:val="207"/>
        <w:jc w:val="center"/>
      </w:trPr>
      <w:tc>
        <w:tcPr>
          <w:tcW w:w="6212" w:type="dxa"/>
          <w:shd w:val="clear" w:color="auto" w:fill="D9D9D9" w:themeFill="background1" w:themeFillShade="D9"/>
          <w:tcMar>
            <w:top w:w="0" w:type="dxa"/>
            <w:bottom w:w="0" w:type="dxa"/>
          </w:tcMar>
        </w:tcPr>
        <w:p w14:paraId="12EE872E" w14:textId="77777777" w:rsidR="00D17712" w:rsidRDefault="00D17712" w:rsidP="0055773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000000" w:themeColor="text1"/>
              <w:sz w:val="18"/>
              <w:szCs w:val="18"/>
            </w:rPr>
            <w:t>Temple University</w:t>
          </w:r>
        </w:p>
      </w:tc>
      <w:tc>
        <w:tcPr>
          <w:tcW w:w="4319" w:type="dxa"/>
          <w:shd w:val="clear" w:color="auto" w:fill="D9D9D9" w:themeFill="background1" w:themeFillShade="D9"/>
          <w:tcMar>
            <w:top w:w="0" w:type="dxa"/>
            <w:bottom w:w="0" w:type="dxa"/>
          </w:tcMar>
        </w:tcPr>
        <w:p w14:paraId="63C49EC4" w14:textId="6AD9685B" w:rsidR="00D17712" w:rsidRDefault="00D17712" w:rsidP="00D17712">
          <w:pPr>
            <w:pStyle w:val="Header"/>
            <w:tabs>
              <w:tab w:val="clear" w:pos="4680"/>
              <w:tab w:val="clear" w:pos="9360"/>
              <w:tab w:val="left" w:pos="309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ab/>
          </w:r>
          <w:r w:rsidR="00A81676">
            <w:rPr>
              <w:caps/>
              <w:sz w:val="18"/>
              <w:szCs w:val="18"/>
            </w:rPr>
            <w:t>Ver. 4</w:t>
          </w:r>
          <w:r w:rsidR="000D1BAA">
            <w:rPr>
              <w:caps/>
              <w:sz w:val="18"/>
              <w:szCs w:val="18"/>
            </w:rPr>
            <w:t>.0</w:t>
          </w:r>
          <w:r w:rsidRPr="00CA7CA8">
            <w:rPr>
              <w:caps/>
              <w:sz w:val="18"/>
              <w:szCs w:val="18"/>
            </w:rPr>
            <w:t xml:space="preserve"> </w:t>
          </w:r>
          <w:r>
            <w:rPr>
              <w:caps/>
              <w:color w:val="FFFFFF" w:themeColor="background1"/>
              <w:sz w:val="18"/>
              <w:szCs w:val="18"/>
            </w:rPr>
            <w:t>0.012222 0.01 0.01</w:t>
          </w:r>
        </w:p>
      </w:tc>
    </w:tr>
  </w:tbl>
  <w:p w14:paraId="1E48B604" w14:textId="77777777" w:rsidR="00D17712" w:rsidRDefault="00D17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AA"/>
    <w:rsid w:val="000D1BAA"/>
    <w:rsid w:val="00116FDE"/>
    <w:rsid w:val="002075CA"/>
    <w:rsid w:val="00244F6E"/>
    <w:rsid w:val="00297BB5"/>
    <w:rsid w:val="003E170C"/>
    <w:rsid w:val="00504C72"/>
    <w:rsid w:val="00565BF2"/>
    <w:rsid w:val="005B7501"/>
    <w:rsid w:val="007E5C55"/>
    <w:rsid w:val="00905A29"/>
    <w:rsid w:val="009221EF"/>
    <w:rsid w:val="00A81676"/>
    <w:rsid w:val="00BF3E25"/>
    <w:rsid w:val="00D17712"/>
    <w:rsid w:val="00DB4773"/>
    <w:rsid w:val="00DC178B"/>
    <w:rsid w:val="00E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3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712"/>
  </w:style>
  <w:style w:type="paragraph" w:styleId="Footer">
    <w:name w:val="footer"/>
    <w:basedOn w:val="Normal"/>
    <w:link w:val="FooterChar"/>
    <w:uiPriority w:val="99"/>
    <w:unhideWhenUsed/>
    <w:rsid w:val="00D17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712"/>
  </w:style>
  <w:style w:type="character" w:styleId="PlaceholderText">
    <w:name w:val="Placeholder Text"/>
    <w:basedOn w:val="DefaultParagraphFont"/>
    <w:uiPriority w:val="99"/>
    <w:semiHidden/>
    <w:rsid w:val="00D17712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1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aine/Downloads/CIS%203342/Capston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6406228E68514F8B377BE5706EB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90C2-1C1E-5D4D-B3C2-A613891BD53B}"/>
      </w:docPartPr>
      <w:docPartBody>
        <w:p w:rsidR="00EF4442" w:rsidRDefault="006D0CC2">
          <w:pPr>
            <w:pStyle w:val="A76406228E68514F8B377BE5706EB73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4E4A438C2F39E49A548DF697A884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EBD96-8421-8A43-86D9-32A3ED910BB9}"/>
      </w:docPartPr>
      <w:docPartBody>
        <w:p w:rsidR="00EF4442" w:rsidRDefault="006D0CC2">
          <w:pPr>
            <w:pStyle w:val="B4E4A438C2F39E49A548DF697A884F5B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ED02B5FF274ED74698370D74D428B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9F431-BD84-E442-BF3E-4A0346AA919F}"/>
      </w:docPartPr>
      <w:docPartBody>
        <w:p w:rsidR="00EF4442" w:rsidRDefault="006D0CC2">
          <w:pPr>
            <w:pStyle w:val="ED02B5FF274ED74698370D74D428B05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C2"/>
    <w:rsid w:val="005B0E54"/>
    <w:rsid w:val="006D0CC2"/>
    <w:rsid w:val="007E7E07"/>
    <w:rsid w:val="00E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6406228E68514F8B377BE5706EB73B">
    <w:name w:val="A76406228E68514F8B377BE5706EB73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E4A438C2F39E49A548DF697A884F5B">
    <w:name w:val="B4E4A438C2F39E49A548DF697A884F5B"/>
  </w:style>
  <w:style w:type="paragraph" w:customStyle="1" w:styleId="ED02B5FF274ED74698370D74D428B053">
    <w:name w:val="ED02B5FF274ED74698370D74D428B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 Template.dotx</Template>
  <TotalTime>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SERVICES SECURITY VENDOR TRACKING SYSTEM</dc:title>
  <dc:subject/>
  <dc:creator>JORDAN RIGHTS, MATTHEW OXBERRY, TAEKYU KIM, YI LIN, AND JOHN TORDOFF</dc:creator>
  <cp:keywords/>
  <dc:description/>
  <cp:lastModifiedBy>Yi Lin</cp:lastModifiedBy>
  <cp:revision>2</cp:revision>
  <dcterms:created xsi:type="dcterms:W3CDTF">2016-03-14T22:53:00Z</dcterms:created>
  <dcterms:modified xsi:type="dcterms:W3CDTF">2016-03-14T22:53:00Z</dcterms:modified>
</cp:coreProperties>
</file>